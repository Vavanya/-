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page" w:tblpXSpec="center" w:tblpY="57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02169" w:rsidTr="00802169">
        <w:tc>
          <w:tcPr>
            <w:tcW w:w="9345" w:type="dxa"/>
          </w:tcPr>
          <w:p w:rsidR="00172127" w:rsidRPr="006D735E" w:rsidRDefault="00A026E3" w:rsidP="005E116E">
            <w:pPr>
              <w:spacing w:after="160"/>
              <w:ind w:firstLine="0"/>
              <w:jc w:val="center"/>
              <w:rPr>
                <w:rFonts w:cs="Times New Roman"/>
                <w:b/>
              </w:rPr>
            </w:pPr>
            <w:r w:rsidRPr="006D735E">
              <w:rPr>
                <w:rFonts w:cs="Times New Roman"/>
                <w:b/>
                <w:sz w:val="32"/>
              </w:rPr>
              <w:t xml:space="preserve">Пояснительная записка к </w:t>
            </w:r>
            <w:r w:rsidR="006D735E">
              <w:rPr>
                <w:rFonts w:cs="Times New Roman"/>
                <w:b/>
                <w:sz w:val="32"/>
              </w:rPr>
              <w:t xml:space="preserve">техническому проекту </w:t>
            </w:r>
            <w:r w:rsidRPr="006D735E">
              <w:rPr>
                <w:rFonts w:cs="Times New Roman"/>
                <w:b/>
                <w:sz w:val="32"/>
              </w:rPr>
              <w:t>“</w:t>
            </w:r>
            <w:r w:rsidR="005E116E" w:rsidRPr="006D735E">
              <w:rPr>
                <w:rFonts w:cs="Times New Roman"/>
                <w:b/>
                <w:sz w:val="32"/>
              </w:rPr>
              <w:t>У</w:t>
            </w:r>
            <w:r w:rsidRPr="006D735E">
              <w:rPr>
                <w:rFonts w:cs="Times New Roman"/>
                <w:b/>
                <w:sz w:val="32"/>
              </w:rPr>
              <w:t>чет успеваемости студентов</w:t>
            </w:r>
            <w:r w:rsidR="005E116E" w:rsidRPr="006D735E">
              <w:rPr>
                <w:rFonts w:cs="Times New Roman"/>
                <w:b/>
                <w:sz w:val="32"/>
              </w:rPr>
              <w:t>”</w:t>
            </w:r>
            <w:bookmarkStart w:id="0" w:name="_GoBack"/>
            <w:bookmarkEnd w:id="0"/>
          </w:p>
        </w:tc>
      </w:tr>
      <w:tr w:rsidR="00802169" w:rsidTr="00802169">
        <w:trPr>
          <w:cantSplit/>
        </w:trPr>
        <w:tc>
          <w:tcPr>
            <w:tcW w:w="9345" w:type="dxa"/>
            <w:vAlign w:val="bottom"/>
          </w:tcPr>
          <w:p w:rsidR="00802169" w:rsidRPr="00E1310C" w:rsidRDefault="00802169" w:rsidP="00802169">
            <w:pPr>
              <w:spacing w:after="160" w:line="259" w:lineRule="auto"/>
              <w:ind w:left="6543" w:firstLine="0"/>
              <w:jc w:val="left"/>
            </w:pPr>
          </w:p>
        </w:tc>
      </w:tr>
    </w:tbl>
    <w:p w:rsidR="0017579A" w:rsidRPr="00083FB8" w:rsidRDefault="0017579A" w:rsidP="00E1310C">
      <w:pPr>
        <w:spacing w:after="160" w:line="259" w:lineRule="auto"/>
        <w:ind w:firstLine="0"/>
        <w:jc w:val="left"/>
      </w:pPr>
      <w:r>
        <w:br w:type="page"/>
      </w:r>
    </w:p>
    <w:p w:rsidR="00314DFC" w:rsidRPr="00C40EEE" w:rsidRDefault="00A026E3" w:rsidP="00A026E3">
      <w:pPr>
        <w:pStyle w:val="ad"/>
        <w:numPr>
          <w:ilvl w:val="0"/>
          <w:numId w:val="11"/>
        </w:numPr>
        <w:rPr>
          <w:sz w:val="32"/>
        </w:rPr>
      </w:pPr>
      <w:r w:rsidRPr="00C40EEE">
        <w:rPr>
          <w:sz w:val="32"/>
        </w:rPr>
        <w:lastRenderedPageBreak/>
        <w:t>Общие положения</w:t>
      </w:r>
    </w:p>
    <w:p w:rsidR="00A026E3" w:rsidRPr="00C40EEE" w:rsidRDefault="005E116E" w:rsidP="00A026E3">
      <w:pPr>
        <w:pStyle w:val="ad"/>
        <w:numPr>
          <w:ilvl w:val="1"/>
          <w:numId w:val="11"/>
        </w:numPr>
        <w:rPr>
          <w:sz w:val="32"/>
        </w:rPr>
      </w:pPr>
      <w:r w:rsidRPr="00C40EEE">
        <w:rPr>
          <w:sz w:val="32"/>
        </w:rPr>
        <w:t>Наименование системы</w:t>
      </w:r>
    </w:p>
    <w:p w:rsidR="005E116E" w:rsidRPr="00C40EEE" w:rsidRDefault="005E116E" w:rsidP="005E116E">
      <w:pPr>
        <w:pStyle w:val="ad"/>
        <w:numPr>
          <w:ilvl w:val="2"/>
          <w:numId w:val="12"/>
        </w:numPr>
        <w:rPr>
          <w:sz w:val="32"/>
        </w:rPr>
      </w:pPr>
      <w:r w:rsidRPr="00C40EEE">
        <w:rPr>
          <w:sz w:val="32"/>
        </w:rPr>
        <w:t>Полное наименование системы</w:t>
      </w:r>
    </w:p>
    <w:p w:rsidR="005E116E" w:rsidRDefault="005E116E" w:rsidP="00C40EEE">
      <w:pPr>
        <w:pStyle w:val="21"/>
      </w:pPr>
      <w:r>
        <w:t>Полное наименование – Учет успеваемости студентов.</w:t>
      </w:r>
    </w:p>
    <w:p w:rsidR="005E116E" w:rsidRPr="00C40EEE" w:rsidRDefault="005E116E" w:rsidP="005E116E">
      <w:pPr>
        <w:pStyle w:val="ad"/>
        <w:numPr>
          <w:ilvl w:val="2"/>
          <w:numId w:val="12"/>
        </w:numPr>
        <w:rPr>
          <w:sz w:val="32"/>
        </w:rPr>
      </w:pPr>
      <w:r w:rsidRPr="00C40EEE">
        <w:rPr>
          <w:sz w:val="32"/>
        </w:rPr>
        <w:t>Краткое наименование системы</w:t>
      </w:r>
    </w:p>
    <w:p w:rsidR="005E116E" w:rsidRDefault="005E116E" w:rsidP="005E116E">
      <w:pPr>
        <w:ind w:left="720" w:firstLine="0"/>
      </w:pPr>
      <w:r>
        <w:t>Краткое наименование – УУС, Успеваемос</w:t>
      </w:r>
      <w:r w:rsidR="00C40EEE">
        <w:t>т</w:t>
      </w:r>
      <w:r>
        <w:t>ь.</w:t>
      </w:r>
    </w:p>
    <w:p w:rsidR="005E116E" w:rsidRDefault="005E116E" w:rsidP="005E116E">
      <w:pPr>
        <w:pStyle w:val="ad"/>
        <w:numPr>
          <w:ilvl w:val="1"/>
          <w:numId w:val="11"/>
        </w:numPr>
      </w:pPr>
      <w:r>
        <w:t>Основания для проведения работ</w:t>
      </w:r>
    </w:p>
    <w:p w:rsidR="005E116E" w:rsidRDefault="005E116E" w:rsidP="005E116E">
      <w:pPr>
        <w:pStyle w:val="ad"/>
        <w:ind w:left="1440" w:firstLine="0"/>
      </w:pPr>
      <w:r>
        <w:t>Работа выполняется на основании договора с дьяволом</w:t>
      </w:r>
    </w:p>
    <w:p w:rsidR="005E116E" w:rsidRDefault="005E116E" w:rsidP="005E116E">
      <w:pPr>
        <w:pStyle w:val="ad"/>
        <w:numPr>
          <w:ilvl w:val="1"/>
          <w:numId w:val="11"/>
        </w:numPr>
      </w:pPr>
      <w:r>
        <w:t>Наименование организаций</w:t>
      </w:r>
      <w:r w:rsidR="004827E4">
        <w:t xml:space="preserve"> – заказчика и разработчика</w:t>
      </w:r>
    </w:p>
    <w:p w:rsidR="004827E4" w:rsidRDefault="004827E4" w:rsidP="004827E4">
      <w:pPr>
        <w:pStyle w:val="ad"/>
        <w:numPr>
          <w:ilvl w:val="2"/>
          <w:numId w:val="11"/>
        </w:numPr>
      </w:pPr>
      <w:r>
        <w:t>Заказчик</w:t>
      </w:r>
    </w:p>
    <w:p w:rsidR="004827E4" w:rsidRDefault="004827E4" w:rsidP="004827E4">
      <w:pPr>
        <w:ind w:left="720" w:firstLine="0"/>
      </w:pPr>
      <w:r>
        <w:t>Заказчик</w:t>
      </w:r>
      <w:r>
        <w:rPr>
          <w:lang w:val="en-US"/>
        </w:rPr>
        <w:t xml:space="preserve">: </w:t>
      </w:r>
      <w:r>
        <w:t>ЮФУ</w:t>
      </w:r>
    </w:p>
    <w:p w:rsidR="004827E4" w:rsidRDefault="004827E4" w:rsidP="004827E4">
      <w:pPr>
        <w:ind w:left="720" w:firstLine="0"/>
        <w:rPr>
          <w:rFonts w:cs="Times New Roman"/>
          <w:color w:val="000000"/>
          <w:szCs w:val="28"/>
          <w:shd w:val="clear" w:color="auto" w:fill="FFFFFF"/>
        </w:rPr>
      </w:pPr>
      <w:r>
        <w:t>Адрес фактический</w:t>
      </w:r>
      <w:r w:rsidRPr="004827E4">
        <w:t xml:space="preserve">: </w:t>
      </w:r>
      <w:r w:rsidRPr="004827E4">
        <w:rPr>
          <w:rFonts w:cs="Times New Roman"/>
          <w:color w:val="000000"/>
          <w:szCs w:val="28"/>
          <w:shd w:val="clear" w:color="auto" w:fill="FFFFFF"/>
        </w:rPr>
        <w:t>Ростовская обл., г. Ростов-на-Дону, ул. Большая Садовая, 105/42.</w:t>
      </w:r>
    </w:p>
    <w:p w:rsidR="004827E4" w:rsidRPr="004827E4" w:rsidRDefault="004827E4" w:rsidP="004827E4">
      <w:pPr>
        <w:pStyle w:val="ad"/>
        <w:numPr>
          <w:ilvl w:val="2"/>
          <w:numId w:val="1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Разработчик</w:t>
      </w:r>
    </w:p>
    <w:p w:rsidR="004827E4" w:rsidRDefault="004827E4" w:rsidP="004827E4">
      <w:pPr>
        <w:ind w:left="72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Разработчик</w:t>
      </w:r>
      <w:r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</w:rPr>
        <w:t xml:space="preserve"> некоммерческая организация </w:t>
      </w:r>
      <w:r>
        <w:rPr>
          <w:rFonts w:cs="Times New Roman"/>
          <w:szCs w:val="28"/>
          <w:lang w:val="en-US"/>
        </w:rPr>
        <w:t>“US”</w:t>
      </w:r>
    </w:p>
    <w:p w:rsidR="004827E4" w:rsidRDefault="004827E4" w:rsidP="004827E4">
      <w:pPr>
        <w:pStyle w:val="ad"/>
        <w:numPr>
          <w:ilvl w:val="1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Цели, назначение и область использования системы</w:t>
      </w:r>
    </w:p>
    <w:p w:rsidR="004827E4" w:rsidRPr="000F67B3" w:rsidRDefault="004827E4" w:rsidP="000F67B3">
      <w:pPr>
        <w:pStyle w:val="ad"/>
        <w:numPr>
          <w:ilvl w:val="2"/>
          <w:numId w:val="22"/>
        </w:numPr>
        <w:rPr>
          <w:rFonts w:cs="Times New Roman"/>
          <w:szCs w:val="28"/>
        </w:rPr>
      </w:pPr>
      <w:r w:rsidRPr="000F67B3">
        <w:rPr>
          <w:rFonts w:cs="Times New Roman"/>
          <w:szCs w:val="28"/>
        </w:rPr>
        <w:t>Система должна содержать следующую информацию об учете успеваемости студентов:</w:t>
      </w:r>
    </w:p>
    <w:p w:rsidR="004827E4" w:rsidRDefault="004827E4" w:rsidP="004827E4">
      <w:pPr>
        <w:pStyle w:val="ad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Данные о контингенте студентов</w:t>
      </w:r>
      <w:r>
        <w:rPr>
          <w:rFonts w:cs="Times New Roman"/>
          <w:szCs w:val="28"/>
          <w:lang w:val="en-US"/>
        </w:rPr>
        <w:t>:</w:t>
      </w:r>
    </w:p>
    <w:p w:rsidR="00C40EEE" w:rsidRPr="004827E4" w:rsidRDefault="00C40EEE" w:rsidP="00C40EEE">
      <w:pPr>
        <w:pStyle w:val="ad"/>
        <w:numPr>
          <w:ilvl w:val="0"/>
          <w:numId w:val="1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Фамилия</w:t>
      </w:r>
    </w:p>
    <w:p w:rsidR="00C40EEE" w:rsidRPr="004827E4" w:rsidRDefault="00C40EEE" w:rsidP="00C40EEE">
      <w:pPr>
        <w:pStyle w:val="ad"/>
        <w:numPr>
          <w:ilvl w:val="0"/>
          <w:numId w:val="1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Имя</w:t>
      </w:r>
    </w:p>
    <w:p w:rsidR="00C40EEE" w:rsidRPr="004827E4" w:rsidRDefault="00C40EEE" w:rsidP="00C40EEE">
      <w:pPr>
        <w:pStyle w:val="ad"/>
        <w:numPr>
          <w:ilvl w:val="0"/>
          <w:numId w:val="1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Отчество</w:t>
      </w:r>
    </w:p>
    <w:p w:rsidR="00C40EEE" w:rsidRPr="004827E4" w:rsidRDefault="00C40EEE" w:rsidP="00C40EEE">
      <w:pPr>
        <w:pStyle w:val="ad"/>
        <w:numPr>
          <w:ilvl w:val="0"/>
          <w:numId w:val="1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Год поступления</w:t>
      </w:r>
    </w:p>
    <w:p w:rsidR="00C40EEE" w:rsidRPr="004827E4" w:rsidRDefault="00C40EEE" w:rsidP="00C40EEE">
      <w:pPr>
        <w:pStyle w:val="ad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Форма обучения (дневная, вечерняя, заочная)</w:t>
      </w:r>
    </w:p>
    <w:p w:rsidR="00C40EEE" w:rsidRDefault="00C40EEE" w:rsidP="00C40EEE">
      <w:pPr>
        <w:pStyle w:val="ad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Номер группы</w:t>
      </w:r>
    </w:p>
    <w:p w:rsidR="00C40EEE" w:rsidRPr="00C40EEE" w:rsidRDefault="00C40EEE" w:rsidP="00C40EEE">
      <w:pPr>
        <w:pStyle w:val="ad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Название группы.</w:t>
      </w:r>
    </w:p>
    <w:p w:rsidR="00C40EEE" w:rsidRDefault="00C40EEE" w:rsidP="00C40EEE">
      <w:pPr>
        <w:pStyle w:val="ad"/>
        <w:ind w:left="1800" w:firstLine="0"/>
        <w:rPr>
          <w:rFonts w:cs="Times New Roman"/>
          <w:szCs w:val="28"/>
          <w:lang w:val="en-US"/>
        </w:rPr>
      </w:pPr>
    </w:p>
    <w:p w:rsidR="00C40EEE" w:rsidRDefault="00C40EEE" w:rsidP="00C40EEE">
      <w:pPr>
        <w:pStyle w:val="ad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Данные об учебном плане</w:t>
      </w:r>
      <w:r>
        <w:rPr>
          <w:rFonts w:cs="Times New Roman"/>
          <w:szCs w:val="28"/>
          <w:lang w:val="en-US"/>
        </w:rPr>
        <w:t>:</w:t>
      </w:r>
    </w:p>
    <w:p w:rsidR="00C40EEE" w:rsidRPr="00C40EEE" w:rsidRDefault="00C40EEE" w:rsidP="00C40EEE">
      <w:pPr>
        <w:pStyle w:val="ad"/>
        <w:numPr>
          <w:ilvl w:val="0"/>
          <w:numId w:val="2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Название специальности</w:t>
      </w:r>
    </w:p>
    <w:p w:rsidR="00C40EEE" w:rsidRPr="00C40EEE" w:rsidRDefault="00C40EEE" w:rsidP="00C40EEE">
      <w:pPr>
        <w:pStyle w:val="ad"/>
        <w:numPr>
          <w:ilvl w:val="0"/>
          <w:numId w:val="2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Дисциплина</w:t>
      </w:r>
    </w:p>
    <w:p w:rsidR="00C40EEE" w:rsidRPr="00C40EEE" w:rsidRDefault="00C40EEE" w:rsidP="00C40EEE">
      <w:pPr>
        <w:pStyle w:val="ad"/>
        <w:numPr>
          <w:ilvl w:val="0"/>
          <w:numId w:val="2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Семестр</w:t>
      </w:r>
    </w:p>
    <w:p w:rsidR="00C40EEE" w:rsidRPr="00C40EEE" w:rsidRDefault="00C40EEE" w:rsidP="00C40EEE">
      <w:pPr>
        <w:pStyle w:val="ad"/>
        <w:numPr>
          <w:ilvl w:val="0"/>
          <w:numId w:val="2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Количество отводимых на дисциплину часов</w:t>
      </w:r>
    </w:p>
    <w:p w:rsidR="00C40EEE" w:rsidRPr="00C40EEE" w:rsidRDefault="00C40EEE" w:rsidP="00C40EEE">
      <w:pPr>
        <w:pStyle w:val="ad"/>
        <w:numPr>
          <w:ilvl w:val="0"/>
          <w:numId w:val="2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Форма отчетности (экзамен</w:t>
      </w:r>
      <w:r>
        <w:rPr>
          <w:rFonts w:cs="Times New Roman"/>
          <w:szCs w:val="28"/>
          <w:lang w:val="en-US"/>
        </w:rPr>
        <w:t>/</w:t>
      </w:r>
      <w:r>
        <w:rPr>
          <w:rFonts w:cs="Times New Roman"/>
          <w:szCs w:val="28"/>
        </w:rPr>
        <w:t>зачет)</w:t>
      </w:r>
    </w:p>
    <w:p w:rsidR="00C40EEE" w:rsidRPr="00C40EEE" w:rsidRDefault="00C40EEE" w:rsidP="00C40EEE">
      <w:pPr>
        <w:pStyle w:val="ad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 журнале успеваемости студентов</w:t>
      </w:r>
    </w:p>
    <w:p w:rsidR="00C40EEE" w:rsidRPr="00C40EEE" w:rsidRDefault="00C40EEE" w:rsidP="00C40EEE">
      <w:pPr>
        <w:pStyle w:val="ad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год</w:t>
      </w:r>
      <w:r>
        <w:rPr>
          <w:rFonts w:cs="Times New Roman"/>
          <w:szCs w:val="28"/>
          <w:lang w:val="en-US"/>
        </w:rPr>
        <w:t>/</w:t>
      </w:r>
      <w:r>
        <w:rPr>
          <w:rFonts w:cs="Times New Roman"/>
          <w:szCs w:val="28"/>
        </w:rPr>
        <w:t>семестр</w:t>
      </w:r>
    </w:p>
    <w:p w:rsidR="00C40EEE" w:rsidRPr="00C40EEE" w:rsidRDefault="00C40EEE" w:rsidP="00C40EEE">
      <w:pPr>
        <w:pStyle w:val="ad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студент</w:t>
      </w:r>
    </w:p>
    <w:p w:rsidR="00C40EEE" w:rsidRPr="00C40EEE" w:rsidRDefault="00C40EEE" w:rsidP="00C40EEE">
      <w:pPr>
        <w:pStyle w:val="ad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дисциплина</w:t>
      </w:r>
    </w:p>
    <w:p w:rsidR="00C40EEE" w:rsidRPr="00C40EEE" w:rsidRDefault="00C40EEE" w:rsidP="00C40EEE">
      <w:pPr>
        <w:pStyle w:val="ad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оценка</w:t>
      </w:r>
    </w:p>
    <w:p w:rsidR="00C40EEE" w:rsidRPr="000F67B3" w:rsidRDefault="000F67B3" w:rsidP="00C40EEE">
      <w:pPr>
        <w:rPr>
          <w:rFonts w:cs="Times New Roman"/>
          <w:szCs w:val="28"/>
        </w:rPr>
      </w:pPr>
      <w:r>
        <w:rPr>
          <w:rFonts w:cs="Times New Roman"/>
          <w:szCs w:val="28"/>
        </w:rPr>
        <w:t>1.4.2. Система должна осуществлять следующие операции</w:t>
      </w:r>
      <w:r w:rsidRPr="000F67B3">
        <w:rPr>
          <w:rFonts w:cs="Times New Roman"/>
          <w:szCs w:val="28"/>
        </w:rPr>
        <w:t>:</w:t>
      </w:r>
    </w:p>
    <w:p w:rsidR="000F67B3" w:rsidRPr="000F67B3" w:rsidRDefault="000F67B3" w:rsidP="000F67B3">
      <w:pPr>
        <w:pStyle w:val="ad"/>
        <w:numPr>
          <w:ilvl w:val="0"/>
          <w:numId w:val="23"/>
        </w:numPr>
        <w:rPr>
          <w:rFonts w:cs="Times New Roman"/>
          <w:szCs w:val="28"/>
        </w:rPr>
      </w:pPr>
      <w:r w:rsidRPr="000F67B3">
        <w:rPr>
          <w:rFonts w:cs="Times New Roman"/>
          <w:szCs w:val="28"/>
        </w:rPr>
        <w:t>Подсчет студентов определенной формы обучения</w:t>
      </w:r>
    </w:p>
    <w:p w:rsidR="000F67B3" w:rsidRDefault="000F67B3" w:rsidP="000F67B3">
      <w:pPr>
        <w:pStyle w:val="ad"/>
        <w:numPr>
          <w:ilvl w:val="0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количества часов и формы отчетности по указанной дисциплине</w:t>
      </w:r>
    </w:p>
    <w:p w:rsidR="000F67B3" w:rsidRPr="000F67B3" w:rsidRDefault="000F67B3" w:rsidP="000F67B3">
      <w:pPr>
        <w:pStyle w:val="ad"/>
        <w:numPr>
          <w:ilvl w:val="0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Предоставление функции добавления и изменения информации о студентах и учебных планах</w:t>
      </w:r>
    </w:p>
    <w:p w:rsidR="000F67B3" w:rsidRDefault="000F67B3" w:rsidP="000F67B3">
      <w:pPr>
        <w:pStyle w:val="ad"/>
        <w:numPr>
          <w:ilvl w:val="0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Функция добавления и изменения информации о журнале успеваемости</w:t>
      </w:r>
      <w:r w:rsidRPr="000F67B3">
        <w:rPr>
          <w:rFonts w:cs="Times New Roman"/>
          <w:szCs w:val="28"/>
        </w:rPr>
        <w:t>.</w:t>
      </w:r>
    </w:p>
    <w:p w:rsidR="000F67B3" w:rsidRPr="000F67B3" w:rsidRDefault="000F67B3" w:rsidP="000F67B3">
      <w:pPr>
        <w:rPr>
          <w:rFonts w:cs="Times New Roman"/>
          <w:szCs w:val="28"/>
        </w:rPr>
      </w:pPr>
    </w:p>
    <w:p w:rsidR="00C40EEE" w:rsidRDefault="00C40EEE" w:rsidP="00C40EEE">
      <w:pPr>
        <w:pStyle w:val="ad"/>
        <w:ind w:left="2160" w:firstLine="0"/>
        <w:rPr>
          <w:rFonts w:cs="Times New Roman"/>
          <w:szCs w:val="28"/>
        </w:rPr>
      </w:pPr>
    </w:p>
    <w:p w:rsidR="00C40EEE" w:rsidRPr="00C40EEE" w:rsidRDefault="00C40EEE" w:rsidP="00C40EEE">
      <w:pPr>
        <w:ind w:left="1800" w:firstLine="0"/>
        <w:rPr>
          <w:rFonts w:cs="Times New Roman"/>
          <w:szCs w:val="28"/>
        </w:rPr>
      </w:pPr>
    </w:p>
    <w:p w:rsidR="005E116E" w:rsidRPr="005E116E" w:rsidRDefault="005E116E" w:rsidP="005E116E">
      <w:pPr>
        <w:ind w:left="720" w:firstLine="0"/>
      </w:pPr>
    </w:p>
    <w:sectPr w:rsidR="005E116E" w:rsidRPr="005E116E" w:rsidSect="004C100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30A" w:rsidRDefault="004F330A" w:rsidP="00E1310C">
      <w:pPr>
        <w:spacing w:line="240" w:lineRule="auto"/>
      </w:pPr>
      <w:r>
        <w:separator/>
      </w:r>
    </w:p>
  </w:endnote>
  <w:endnote w:type="continuationSeparator" w:id="0">
    <w:p w:rsidR="004F330A" w:rsidRDefault="004F330A" w:rsidP="00E1310C">
      <w:pPr>
        <w:spacing w:line="240" w:lineRule="auto"/>
      </w:pPr>
      <w:r>
        <w:continuationSeparator/>
      </w:r>
    </w:p>
  </w:endnote>
  <w:endnote w:type="continuationNotice" w:id="1">
    <w:p w:rsidR="004F330A" w:rsidRDefault="004F330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9944897"/>
      <w:docPartObj>
        <w:docPartGallery w:val="Page Numbers (Bottom of Page)"/>
        <w:docPartUnique/>
      </w:docPartObj>
    </w:sdtPr>
    <w:sdtEndPr/>
    <w:sdtContent>
      <w:p w:rsidR="004C100D" w:rsidRDefault="004C10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35E">
          <w:rPr>
            <w:noProof/>
          </w:rPr>
          <w:t>2</w:t>
        </w:r>
        <w:r>
          <w:fldChar w:fldCharType="end"/>
        </w:r>
      </w:p>
    </w:sdtContent>
  </w:sdt>
  <w:p w:rsidR="00DF7B4C" w:rsidRDefault="00DF7B4C" w:rsidP="0017579A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B4C" w:rsidRDefault="0017579A" w:rsidP="0017579A">
    <w:pPr>
      <w:pStyle w:val="a5"/>
      <w:ind w:firstLine="0"/>
      <w:jc w:val="center"/>
    </w:pPr>
    <w:r>
      <w:t>Ростов-на-Дону,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30A" w:rsidRDefault="004F330A" w:rsidP="00E1310C">
      <w:pPr>
        <w:spacing w:line="240" w:lineRule="auto"/>
      </w:pPr>
      <w:r>
        <w:separator/>
      </w:r>
    </w:p>
  </w:footnote>
  <w:footnote w:type="continuationSeparator" w:id="0">
    <w:p w:rsidR="004F330A" w:rsidRDefault="004F330A" w:rsidP="00E1310C">
      <w:pPr>
        <w:spacing w:line="240" w:lineRule="auto"/>
      </w:pPr>
      <w:r>
        <w:continuationSeparator/>
      </w:r>
    </w:p>
  </w:footnote>
  <w:footnote w:type="continuationNotice" w:id="1">
    <w:p w:rsidR="004F330A" w:rsidRDefault="004F330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0C" w:rsidRPr="0017579A" w:rsidRDefault="00E1310C" w:rsidP="0017579A">
    <w:pPr>
      <w:pStyle w:val="a3"/>
      <w:ind w:firstLine="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9A" w:rsidRDefault="0017579A" w:rsidP="0017579A">
    <w:pPr>
      <w:pStyle w:val="a3"/>
      <w:ind w:firstLine="0"/>
    </w:pPr>
    <w:r>
      <w:t>Министерство науки и образования РФ</w:t>
    </w:r>
  </w:p>
  <w:p w:rsidR="0017579A" w:rsidRDefault="0017579A" w:rsidP="0017579A">
    <w:pPr>
      <w:pStyle w:val="a3"/>
      <w:ind w:firstLine="0"/>
    </w:pPr>
    <w:r>
      <w:t>Федеральное государственное образовательное учреждение высшего</w:t>
    </w:r>
  </w:p>
  <w:p w:rsidR="0017579A" w:rsidRDefault="0017579A" w:rsidP="0017579A">
    <w:pPr>
      <w:pStyle w:val="a3"/>
      <w:ind w:firstLine="0"/>
    </w:pPr>
    <w:r>
      <w:t>образования</w:t>
    </w:r>
  </w:p>
  <w:p w:rsidR="0017579A" w:rsidRDefault="0017579A" w:rsidP="0017579A">
    <w:pPr>
      <w:pStyle w:val="a3"/>
      <w:ind w:firstLine="0"/>
    </w:pPr>
    <w:r>
      <w:t>«Южный федеральный университет»</w:t>
    </w:r>
  </w:p>
  <w:p w:rsidR="0017579A" w:rsidRDefault="0017579A" w:rsidP="0017579A">
    <w:pPr>
      <w:pStyle w:val="a3"/>
      <w:ind w:firstLine="0"/>
    </w:pPr>
    <w:r>
      <w:t>Физический факультет</w:t>
    </w:r>
  </w:p>
  <w:p w:rsidR="0017579A" w:rsidRDefault="0017579A" w:rsidP="0017579A">
    <w:pPr>
      <w:pStyle w:val="a3"/>
      <w:ind w:firstLine="0"/>
    </w:pPr>
    <w:r>
      <w:t>Кафедра «Нанотехнологии»</w:t>
    </w:r>
  </w:p>
  <w:p w:rsidR="00DF7B4C" w:rsidRDefault="00DF7B4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48C4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A839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BC58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D07C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E83F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B8E4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1AC2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BE50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067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7A8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D6F80"/>
    <w:multiLevelType w:val="multilevel"/>
    <w:tmpl w:val="43CA02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07031F6C"/>
    <w:multiLevelType w:val="hybridMultilevel"/>
    <w:tmpl w:val="38BCD02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5C14095"/>
    <w:multiLevelType w:val="multilevel"/>
    <w:tmpl w:val="B80AF90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1A487B97"/>
    <w:multiLevelType w:val="hybridMultilevel"/>
    <w:tmpl w:val="2ADA5F18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E9F7843"/>
    <w:multiLevelType w:val="multilevel"/>
    <w:tmpl w:val="09DCB52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94C0FCF"/>
    <w:multiLevelType w:val="hybridMultilevel"/>
    <w:tmpl w:val="EF821832"/>
    <w:lvl w:ilvl="0" w:tplc="80C8F14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7F5C72"/>
    <w:multiLevelType w:val="hybridMultilevel"/>
    <w:tmpl w:val="A94EB32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C940B4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620588"/>
    <w:multiLevelType w:val="hybridMultilevel"/>
    <w:tmpl w:val="ACA49C80"/>
    <w:lvl w:ilvl="0" w:tplc="AAA877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3C09DE"/>
    <w:multiLevelType w:val="hybridMultilevel"/>
    <w:tmpl w:val="C1100514"/>
    <w:lvl w:ilvl="0" w:tplc="04A816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966CA1"/>
    <w:multiLevelType w:val="hybridMultilevel"/>
    <w:tmpl w:val="3844F94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84F6C99"/>
    <w:multiLevelType w:val="hybridMultilevel"/>
    <w:tmpl w:val="D6F2977C"/>
    <w:lvl w:ilvl="0" w:tplc="F252DBF2">
      <w:start w:val="1"/>
      <w:numFmt w:val="lowerLetter"/>
      <w:lvlText w:val="%1)"/>
      <w:lvlJc w:val="left"/>
      <w:pPr>
        <w:ind w:left="107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095" w:hanging="360"/>
      </w:pPr>
    </w:lvl>
    <w:lvl w:ilvl="2" w:tplc="0419001B" w:tentative="1">
      <w:start w:val="1"/>
      <w:numFmt w:val="lowerRoman"/>
      <w:lvlText w:val="%3."/>
      <w:lvlJc w:val="right"/>
      <w:pPr>
        <w:ind w:left="2815" w:hanging="180"/>
      </w:pPr>
    </w:lvl>
    <w:lvl w:ilvl="3" w:tplc="0419000F" w:tentative="1">
      <w:start w:val="1"/>
      <w:numFmt w:val="decimal"/>
      <w:lvlText w:val="%4."/>
      <w:lvlJc w:val="left"/>
      <w:pPr>
        <w:ind w:left="3535" w:hanging="360"/>
      </w:pPr>
    </w:lvl>
    <w:lvl w:ilvl="4" w:tplc="04190019" w:tentative="1">
      <w:start w:val="1"/>
      <w:numFmt w:val="lowerLetter"/>
      <w:lvlText w:val="%5."/>
      <w:lvlJc w:val="left"/>
      <w:pPr>
        <w:ind w:left="4255" w:hanging="360"/>
      </w:pPr>
    </w:lvl>
    <w:lvl w:ilvl="5" w:tplc="0419001B" w:tentative="1">
      <w:start w:val="1"/>
      <w:numFmt w:val="lowerRoman"/>
      <w:lvlText w:val="%6."/>
      <w:lvlJc w:val="right"/>
      <w:pPr>
        <w:ind w:left="4975" w:hanging="180"/>
      </w:pPr>
    </w:lvl>
    <w:lvl w:ilvl="6" w:tplc="0419000F" w:tentative="1">
      <w:start w:val="1"/>
      <w:numFmt w:val="decimal"/>
      <w:lvlText w:val="%7."/>
      <w:lvlJc w:val="left"/>
      <w:pPr>
        <w:ind w:left="5695" w:hanging="360"/>
      </w:pPr>
    </w:lvl>
    <w:lvl w:ilvl="7" w:tplc="04190019" w:tentative="1">
      <w:start w:val="1"/>
      <w:numFmt w:val="lowerLetter"/>
      <w:lvlText w:val="%8."/>
      <w:lvlJc w:val="left"/>
      <w:pPr>
        <w:ind w:left="6415" w:hanging="360"/>
      </w:pPr>
    </w:lvl>
    <w:lvl w:ilvl="8" w:tplc="0419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22" w15:restartNumberingAfterBreak="0">
    <w:nsid w:val="754D5A11"/>
    <w:multiLevelType w:val="hybridMultilevel"/>
    <w:tmpl w:val="1B8E64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8"/>
  </w:num>
  <w:num w:numId="15">
    <w:abstractNumId w:val="19"/>
  </w:num>
  <w:num w:numId="16">
    <w:abstractNumId w:val="21"/>
  </w:num>
  <w:num w:numId="17">
    <w:abstractNumId w:val="15"/>
  </w:num>
  <w:num w:numId="18">
    <w:abstractNumId w:val="17"/>
  </w:num>
  <w:num w:numId="19">
    <w:abstractNumId w:val="16"/>
  </w:num>
  <w:num w:numId="20">
    <w:abstractNumId w:val="11"/>
  </w:num>
  <w:num w:numId="21">
    <w:abstractNumId w:val="20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27"/>
    <w:rsid w:val="0005182B"/>
    <w:rsid w:val="00083FB8"/>
    <w:rsid w:val="00092278"/>
    <w:rsid w:val="000F67B3"/>
    <w:rsid w:val="00116262"/>
    <w:rsid w:val="00165AC4"/>
    <w:rsid w:val="00172127"/>
    <w:rsid w:val="0017579A"/>
    <w:rsid w:val="00195368"/>
    <w:rsid w:val="002F5085"/>
    <w:rsid w:val="00314DFC"/>
    <w:rsid w:val="003F06D0"/>
    <w:rsid w:val="004403F8"/>
    <w:rsid w:val="004827E4"/>
    <w:rsid w:val="00482D87"/>
    <w:rsid w:val="004C100D"/>
    <w:rsid w:val="004F330A"/>
    <w:rsid w:val="0056508F"/>
    <w:rsid w:val="00590F28"/>
    <w:rsid w:val="005A284D"/>
    <w:rsid w:val="005E116E"/>
    <w:rsid w:val="006D735E"/>
    <w:rsid w:val="00727C35"/>
    <w:rsid w:val="007615BB"/>
    <w:rsid w:val="00802169"/>
    <w:rsid w:val="008C5B48"/>
    <w:rsid w:val="008D0AF4"/>
    <w:rsid w:val="008D2EE0"/>
    <w:rsid w:val="00901096"/>
    <w:rsid w:val="00970A23"/>
    <w:rsid w:val="00A026E3"/>
    <w:rsid w:val="00A91D84"/>
    <w:rsid w:val="00AE0A25"/>
    <w:rsid w:val="00BD2839"/>
    <w:rsid w:val="00C40EEE"/>
    <w:rsid w:val="00DF0689"/>
    <w:rsid w:val="00DF7B4C"/>
    <w:rsid w:val="00E06EE3"/>
    <w:rsid w:val="00E1310C"/>
    <w:rsid w:val="00F02BE5"/>
    <w:rsid w:val="00FC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376C3"/>
  <w15:chartTrackingRefBased/>
  <w15:docId w15:val="{61FA4054-23B6-4192-A771-FE2F720E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15F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6262"/>
    <w:pPr>
      <w:keepNext/>
      <w:keepLines/>
      <w:pageBreakBefore/>
      <w:suppressAutoHyphens/>
      <w:spacing w:after="240" w:line="240" w:lineRule="auto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AF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FB8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D0AF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1310C"/>
    <w:pPr>
      <w:tabs>
        <w:tab w:val="center" w:pos="4677"/>
        <w:tab w:val="right" w:pos="9355"/>
      </w:tabs>
      <w:jc w:val="center"/>
    </w:pPr>
    <w:rPr>
      <w:color w:val="000000" w:themeColor="text1"/>
    </w:rPr>
  </w:style>
  <w:style w:type="character" w:customStyle="1" w:styleId="a4">
    <w:name w:val="Верхний колонтитул Знак"/>
    <w:basedOn w:val="a0"/>
    <w:link w:val="a3"/>
    <w:uiPriority w:val="99"/>
    <w:rsid w:val="00E1310C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1310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310C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E1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116262"/>
    <w:pPr>
      <w:pageBreakBefore w:val="0"/>
      <w:suppressAutoHyphens w:val="0"/>
      <w:spacing w:before="240" w:after="0"/>
      <w:ind w:firstLine="0"/>
      <w:jc w:val="left"/>
      <w:outlineLvl w:val="9"/>
    </w:pPr>
    <w:rPr>
      <w:caps w:val="0"/>
      <w:lang w:eastAsia="ru-RU"/>
    </w:rPr>
  </w:style>
  <w:style w:type="paragraph" w:styleId="a9">
    <w:name w:val="Revision"/>
    <w:hidden/>
    <w:uiPriority w:val="99"/>
    <w:semiHidden/>
    <w:rsid w:val="00116262"/>
    <w:pPr>
      <w:spacing w:after="0" w:line="240" w:lineRule="auto"/>
    </w:pPr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1162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16262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615BB"/>
    <w:pPr>
      <w:spacing w:after="100"/>
    </w:pPr>
  </w:style>
  <w:style w:type="character" w:styleId="ac">
    <w:name w:val="Hyperlink"/>
    <w:basedOn w:val="a0"/>
    <w:uiPriority w:val="99"/>
    <w:unhideWhenUsed/>
    <w:rsid w:val="007615B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A026E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E11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Обычный2"/>
    <w:basedOn w:val="a"/>
    <w:qFormat/>
    <w:rsid w:val="00C40EEE"/>
    <w:pPr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zzer\Documents\&#1053;&#1072;&#1089;&#1090;&#1088;&#1072;&#1080;&#1074;&#1072;&#1077;&#1084;&#1099;&#1077;%20&#1096;&#1072;&#1073;&#1083;&#1086;&#1085;&#1099;%20Office\&#1064;&#1072;&#1073;&#1083;&#1086;&#1085;%20&#1076;&#1083;&#1103;%20&#1076;&#1086;&#1082;&#1091;&#1084;&#1077;&#1085;&#1090;&#1086;&#1074;%20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44ED2-C15B-4029-8689-DEB6A5D8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документов Word</Template>
  <TotalTime>100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Алексеевич Виктор</dc:creator>
  <cp:keywords/>
  <dc:description/>
  <cp:lastModifiedBy>Соколов Виктор Алексеевич</cp:lastModifiedBy>
  <cp:revision>5</cp:revision>
  <dcterms:created xsi:type="dcterms:W3CDTF">2019-12-19T17:29:00Z</dcterms:created>
  <dcterms:modified xsi:type="dcterms:W3CDTF">2020-04-20T17:14:00Z</dcterms:modified>
</cp:coreProperties>
</file>